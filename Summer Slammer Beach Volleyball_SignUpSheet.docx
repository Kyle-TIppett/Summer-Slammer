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5FD" w:rsidRDefault="0030749A">
      <w:pPr>
        <w:pStyle w:val="Heading1"/>
      </w:pPr>
      <w:r>
        <w:t>Summer Slammer Beach Volleyball – Sign Up Form</w:t>
      </w:r>
    </w:p>
    <w:tbl>
      <w:tblPr>
        <w:tblW w:w="5000" w:type="pct"/>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ook w:val="01E0" w:firstRow="1" w:lastRow="1" w:firstColumn="1" w:lastColumn="1" w:noHBand="0" w:noVBand="0"/>
        <w:tblCaption w:val="Content table"/>
      </w:tblPr>
      <w:tblGrid>
        <w:gridCol w:w="4225"/>
        <w:gridCol w:w="5845"/>
      </w:tblGrid>
      <w:tr w:rsidR="009D05FD" w:rsidTr="0030749A">
        <w:trPr>
          <w:trHeight w:val="522"/>
          <w:tblHeader/>
        </w:trPr>
        <w:tc>
          <w:tcPr>
            <w:tcW w:w="4225" w:type="dxa"/>
            <w:shd w:val="clear" w:color="auto" w:fill="365F91" w:themeFill="accent1" w:themeFillShade="BF"/>
            <w:vAlign w:val="center"/>
          </w:tcPr>
          <w:p w:rsidR="009D05FD" w:rsidRDefault="0030749A">
            <w:pPr>
              <w:pStyle w:val="Heading2"/>
            </w:pPr>
            <w:r>
              <w:t>Description</w:t>
            </w:r>
          </w:p>
        </w:tc>
        <w:tc>
          <w:tcPr>
            <w:tcW w:w="5845" w:type="dxa"/>
            <w:shd w:val="clear" w:color="auto" w:fill="365F91" w:themeFill="accent1" w:themeFillShade="BF"/>
            <w:vAlign w:val="center"/>
          </w:tcPr>
          <w:p w:rsidR="009D05FD" w:rsidRDefault="0030749A">
            <w:pPr>
              <w:pStyle w:val="Heading2"/>
            </w:pPr>
            <w:r>
              <w:t>Provide Details Below</w:t>
            </w:r>
          </w:p>
        </w:tc>
      </w:tr>
      <w:tr w:rsidR="009D05FD" w:rsidTr="0030749A">
        <w:trPr>
          <w:trHeight w:val="720"/>
        </w:trPr>
        <w:tc>
          <w:tcPr>
            <w:tcW w:w="4225" w:type="dxa"/>
            <w:vAlign w:val="center"/>
          </w:tcPr>
          <w:p w:rsidR="009D05FD" w:rsidRDefault="0030749A">
            <w:pPr>
              <w:pStyle w:val="Heading3"/>
            </w:pPr>
            <w:r>
              <w:t>Contact person name</w:t>
            </w:r>
          </w:p>
        </w:tc>
        <w:tc>
          <w:tcPr>
            <w:tcW w:w="5845" w:type="dxa"/>
            <w:vAlign w:val="center"/>
          </w:tcPr>
          <w:p w:rsidR="009D05FD" w:rsidRDefault="009D05FD"/>
        </w:tc>
      </w:tr>
      <w:tr w:rsidR="009D05FD" w:rsidTr="0030749A">
        <w:trPr>
          <w:trHeight w:val="720"/>
        </w:trPr>
        <w:tc>
          <w:tcPr>
            <w:tcW w:w="4225" w:type="dxa"/>
            <w:vAlign w:val="center"/>
          </w:tcPr>
          <w:p w:rsidR="009D05FD" w:rsidRDefault="0030749A">
            <w:pPr>
              <w:pStyle w:val="Heading3"/>
            </w:pPr>
            <w:r>
              <w:t>Contact Number</w:t>
            </w:r>
          </w:p>
        </w:tc>
        <w:tc>
          <w:tcPr>
            <w:tcW w:w="5845" w:type="dxa"/>
            <w:vAlign w:val="center"/>
          </w:tcPr>
          <w:p w:rsidR="009D05FD" w:rsidRDefault="009D05FD"/>
        </w:tc>
      </w:tr>
      <w:tr w:rsidR="009D05FD" w:rsidTr="0030749A">
        <w:trPr>
          <w:trHeight w:val="720"/>
        </w:trPr>
        <w:tc>
          <w:tcPr>
            <w:tcW w:w="4225" w:type="dxa"/>
            <w:vAlign w:val="center"/>
          </w:tcPr>
          <w:p w:rsidR="009D05FD" w:rsidRDefault="0030749A">
            <w:pPr>
              <w:pStyle w:val="Heading3"/>
            </w:pPr>
            <w:r>
              <w:t>Email Address</w:t>
            </w:r>
          </w:p>
        </w:tc>
        <w:tc>
          <w:tcPr>
            <w:tcW w:w="5845" w:type="dxa"/>
            <w:vAlign w:val="center"/>
          </w:tcPr>
          <w:p w:rsidR="009D05FD" w:rsidRDefault="009D05FD"/>
        </w:tc>
      </w:tr>
      <w:tr w:rsidR="009D05FD" w:rsidTr="0030749A">
        <w:trPr>
          <w:trHeight w:val="720"/>
        </w:trPr>
        <w:tc>
          <w:tcPr>
            <w:tcW w:w="4225" w:type="dxa"/>
            <w:vAlign w:val="center"/>
          </w:tcPr>
          <w:p w:rsidR="009D05FD" w:rsidRDefault="0030749A">
            <w:pPr>
              <w:pStyle w:val="Heading3"/>
            </w:pPr>
            <w:r>
              <w:t>Competition day (Monday-Saturday)</w:t>
            </w:r>
          </w:p>
        </w:tc>
        <w:tc>
          <w:tcPr>
            <w:tcW w:w="5845" w:type="dxa"/>
            <w:vAlign w:val="center"/>
          </w:tcPr>
          <w:p w:rsidR="009D05FD" w:rsidRDefault="009D05FD"/>
        </w:tc>
      </w:tr>
      <w:tr w:rsidR="009D05FD" w:rsidTr="0030749A">
        <w:trPr>
          <w:trHeight w:val="720"/>
        </w:trPr>
        <w:tc>
          <w:tcPr>
            <w:tcW w:w="4225" w:type="dxa"/>
            <w:vAlign w:val="center"/>
          </w:tcPr>
          <w:p w:rsidR="009D05FD" w:rsidRDefault="0030749A">
            <w:pPr>
              <w:pStyle w:val="Heading3"/>
            </w:pPr>
            <w:r>
              <w:t>Competition time (Afternoon or Evening)</w:t>
            </w:r>
          </w:p>
        </w:tc>
        <w:tc>
          <w:tcPr>
            <w:tcW w:w="5845" w:type="dxa"/>
            <w:vAlign w:val="center"/>
          </w:tcPr>
          <w:p w:rsidR="009D05FD" w:rsidRDefault="009D05FD"/>
        </w:tc>
      </w:tr>
      <w:tr w:rsidR="009D05FD" w:rsidTr="0030749A">
        <w:trPr>
          <w:trHeight w:val="720"/>
        </w:trPr>
        <w:tc>
          <w:tcPr>
            <w:tcW w:w="4225" w:type="dxa"/>
            <w:vAlign w:val="center"/>
          </w:tcPr>
          <w:p w:rsidR="009D05FD" w:rsidRDefault="0030749A">
            <w:pPr>
              <w:pStyle w:val="Heading3"/>
            </w:pPr>
            <w:r>
              <w:t xml:space="preserve">Tick if you </w:t>
            </w:r>
            <w:r>
              <w:t>have read and agree with our playing guidelines (below)</w:t>
            </w:r>
          </w:p>
        </w:tc>
        <w:tc>
          <w:tcPr>
            <w:tcW w:w="5845" w:type="dxa"/>
            <w:vAlign w:val="center"/>
          </w:tcPr>
          <w:p w:rsidR="009D05FD" w:rsidRDefault="0030749A">
            <w:r>
              <w:rPr>
                <w:noProof/>
              </w:rPr>
              <mc:AlternateContent>
                <mc:Choice Requires="wps">
                  <w:drawing>
                    <wp:anchor distT="0" distB="0" distL="114300" distR="114300" simplePos="0" relativeHeight="251659264" behindDoc="0" locked="0" layoutInCell="1" allowOverlap="1">
                      <wp:simplePos x="0" y="0"/>
                      <wp:positionH relativeFrom="column">
                        <wp:posOffset>88265</wp:posOffset>
                      </wp:positionH>
                      <wp:positionV relativeFrom="paragraph">
                        <wp:posOffset>60325</wp:posOffset>
                      </wp:positionV>
                      <wp:extent cx="244475" cy="233680"/>
                      <wp:effectExtent l="0" t="0" r="22225" b="13970"/>
                      <wp:wrapNone/>
                      <wp:docPr id="1" name="Rectangle 1"/>
                      <wp:cNvGraphicFramePr/>
                      <a:graphic xmlns:a="http://schemas.openxmlformats.org/drawingml/2006/main">
                        <a:graphicData uri="http://schemas.microsoft.com/office/word/2010/wordprocessingShape">
                          <wps:wsp>
                            <wps:cNvSpPr/>
                            <wps:spPr>
                              <a:xfrm>
                                <a:off x="0" y="0"/>
                                <a:ext cx="244475" cy="233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C4D73" id="Rectangle 1" o:spid="_x0000_s1026" style="position:absolute;margin-left:6.95pt;margin-top:4.75pt;width:19.25pt;height:1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" fillcolor="#4f81bd [3204]" strokecolor="#243f60 [1604]" strokeweight="2pt"/>
                  </w:pict>
                </mc:Fallback>
              </mc:AlternateContent>
            </w:r>
            <w:r>
              <w:t xml:space="preserve">            Tick Here</w:t>
            </w:r>
            <w:bookmarkStart w:id="0" w:name="_GoBack"/>
            <w:bookmarkEnd w:id="0"/>
          </w:p>
        </w:tc>
      </w:tr>
      <w:tr w:rsidR="0030749A" w:rsidTr="0027512C">
        <w:trPr>
          <w:trHeight w:val="2180"/>
        </w:trPr>
        <w:tc>
          <w:tcPr>
            <w:tcW w:w="4225" w:type="dxa"/>
            <w:vAlign w:val="center"/>
          </w:tcPr>
          <w:p w:rsidR="0030749A" w:rsidRDefault="0030749A">
            <w:pPr>
              <w:pStyle w:val="Heading3"/>
            </w:pPr>
            <w:r>
              <w:t>Playing Guidelines</w:t>
            </w:r>
          </w:p>
        </w:tc>
        <w:tc>
          <w:tcPr>
            <w:tcW w:w="5845" w:type="dxa"/>
            <w:vAlign w:val="center"/>
          </w:tcPr>
          <w:p w:rsidR="0030749A" w:rsidRDefault="0030749A" w:rsidP="0030749A">
            <w:r>
              <w:t>Participants in Slammers Beach Volleyball play at their own risk. Anyone playing is responsible for their own safety and should only play if they are capable. Check with your doctor before you begin.</w:t>
            </w:r>
          </w:p>
          <w:p w:rsidR="0030749A" w:rsidRDefault="0030749A" w:rsidP="0030749A">
            <w:r>
              <w:t>Game fees must be paid prior to the start of the game. Games may be cancelled by players up to 4 hours before hand to get a refund. Without 4 hours' notice, participants will forfeit the game and be charged 50% of the game fee.</w:t>
            </w:r>
          </w:p>
          <w:p w:rsidR="0030749A" w:rsidRDefault="0030749A"/>
        </w:tc>
      </w:tr>
    </w:tbl>
    <w:p w:rsidR="009D05FD" w:rsidRDefault="009D05FD"/>
    <w:sectPr w:rsidR="009D05FD">
      <w:footerReference w:type="default" r:id="rId7"/>
      <w:pgSz w:w="12240" w:h="15840"/>
      <w:pgMar w:top="108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5723" w:rsidRDefault="00645723">
      <w:pPr>
        <w:spacing w:before="0" w:after="0"/>
      </w:pPr>
      <w:r>
        <w:separator/>
      </w:r>
    </w:p>
  </w:endnote>
  <w:endnote w:type="continuationSeparator" w:id="0">
    <w:p w:rsidR="00645723" w:rsidRDefault="0064572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1799972"/>
      <w:docPartObj>
        <w:docPartGallery w:val="Page Numbers (Bottom of Page)"/>
        <w:docPartUnique/>
      </w:docPartObj>
    </w:sdtPr>
    <w:sdtEndPr>
      <w:rPr>
        <w:noProof/>
      </w:rPr>
    </w:sdtEndPr>
    <w:sdtContent>
      <w:p w:rsidR="009D05FD" w:rsidRDefault="00645723">
        <w:pPr>
          <w:pStyle w:val="Footer"/>
        </w:pPr>
        <w:r>
          <w:fldChar w:fldCharType="begin"/>
        </w:r>
        <w:r>
          <w:instrText xml:space="preserve"> PAGE   \* MERGEFORMAT </w:instrText>
        </w:r>
        <w:r>
          <w:fldChar w:fldCharType="separate"/>
        </w:r>
        <w:r w:rsidR="0030749A">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5723" w:rsidRDefault="00645723">
      <w:pPr>
        <w:spacing w:before="0" w:after="0"/>
      </w:pPr>
      <w:r>
        <w:separator/>
      </w:r>
    </w:p>
  </w:footnote>
  <w:footnote w:type="continuationSeparator" w:id="0">
    <w:p w:rsidR="00645723" w:rsidRDefault="00645723">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49A"/>
    <w:rsid w:val="0030749A"/>
    <w:rsid w:val="00645723"/>
    <w:rsid w:val="009D0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ED5E7D"/>
  <w15:docId w15:val="{19F2B13D-FBB4-44E0-B683-987E9E084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color w:val="000000" w:themeColor="text1"/>
        <w:lang w:val="en-US" w:eastAsia="en-US" w:bidi="ar-SA"/>
      </w:rPr>
    </w:rPrDefault>
    <w:pPrDefault>
      <w:pPr>
        <w:spacing w:before="40" w:after="40"/>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pPr>
      <w:spacing w:after="120"/>
      <w:contextualSpacing/>
      <w:outlineLvl w:val="0"/>
    </w:pPr>
    <w:rPr>
      <w:rFonts w:asciiTheme="majorHAnsi" w:hAnsiTheme="majorHAnsi"/>
      <w:color w:val="365F91" w:themeColor="accent1" w:themeShade="BF"/>
      <w:sz w:val="36"/>
      <w:szCs w:val="44"/>
    </w:rPr>
  </w:style>
  <w:style w:type="paragraph" w:styleId="Heading2">
    <w:name w:val="heading 2"/>
    <w:basedOn w:val="Normal"/>
    <w:uiPriority w:val="9"/>
    <w:qFormat/>
    <w:pPr>
      <w:keepNext/>
      <w:contextualSpacing/>
      <w:outlineLvl w:val="1"/>
    </w:pPr>
    <w:rPr>
      <w:rFonts w:asciiTheme="majorHAnsi" w:hAnsiTheme="majorHAnsi"/>
      <w:b/>
      <w:bCs/>
      <w:color w:val="FFFFFF" w:themeColor="background1"/>
      <w:spacing w:val="4"/>
      <w:sz w:val="22"/>
      <w:szCs w:val="28"/>
    </w:rPr>
  </w:style>
  <w:style w:type="paragraph" w:styleId="Heading3">
    <w:name w:val="heading 3"/>
    <w:basedOn w:val="Normal"/>
    <w:uiPriority w:val="9"/>
    <w:qFormat/>
    <w:pPr>
      <w:outlineLvl w:val="2"/>
    </w:pPr>
    <w:rPr>
      <w:b/>
      <w:color w:val="404040" w:themeColor="text1" w:themeTint="BF"/>
    </w:rPr>
  </w:style>
  <w:style w:type="paragraph" w:styleId="Heading4">
    <w:name w:val="heading 4"/>
    <w:basedOn w:val="Normal"/>
    <w:link w:val="Heading4Char"/>
    <w:uiPriority w:val="9"/>
    <w:unhideWhenUsed/>
    <w:qFormat/>
    <w:pPr>
      <w:keepNext/>
      <w:spacing w:before="240"/>
      <w:contextualSpacing/>
      <w:outlineLvl w:val="3"/>
    </w:pPr>
    <w:rPr>
      <w:rFonts w:asciiTheme="majorHAnsi" w:eastAsiaTheme="majorEastAsia" w:hAnsiTheme="majorHAnsi"/>
      <w:b/>
      <w:color w:val="404040" w:themeColor="text1" w:themeTint="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olor w:val="365F91" w:themeColor="accent1" w:themeShade="BF"/>
      <w:sz w:val="36"/>
      <w:szCs w:val="44"/>
    </w:rPr>
  </w:style>
  <w:style w:type="character" w:customStyle="1" w:styleId="Heading4Char">
    <w:name w:val="Heading 4 Char"/>
    <w:basedOn w:val="DefaultParagraphFont"/>
    <w:link w:val="Heading4"/>
    <w:uiPriority w:val="9"/>
    <w:rPr>
      <w:rFonts w:asciiTheme="majorHAnsi" w:eastAsiaTheme="majorEastAsia" w:hAnsiTheme="majorHAnsi"/>
      <w:b/>
      <w:color w:val="404040" w:themeColor="text1" w:themeTint="BF"/>
      <w:sz w:val="24"/>
    </w:rPr>
  </w:style>
  <w:style w:type="table" w:styleId="TableGrid">
    <w:name w:val="Table Grid"/>
    <w:basedOn w:val="TableNormal"/>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style>
  <w:style w:type="paragraph" w:styleId="BalloonText">
    <w:name w:val="Balloon Text"/>
    <w:basedOn w:val="Normal"/>
    <w:semiHidden/>
    <w:rPr>
      <w:rFonts w:ascii="Tahoma" w:hAnsi="Tahoma" w:cs="Tahoma"/>
      <w:sz w:val="16"/>
      <w:szCs w:val="16"/>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pPr>
      <w:spacing w:before="0" w:after="0"/>
    </w:pPr>
  </w:style>
  <w:style w:type="character" w:customStyle="1" w:styleId="FooterChar">
    <w:name w:val="Footer Char"/>
    <w:basedOn w:val="DefaultParagraphFont"/>
    <w:link w:val="Footer"/>
    <w:uiPriority w:val="99"/>
  </w:style>
  <w:style w:type="paragraph" w:styleId="Header">
    <w:name w:val="header"/>
    <w:basedOn w:val="Normal"/>
    <w:link w:val="HeaderChar"/>
    <w:uiPriority w:val="99"/>
    <w:pPr>
      <w:spacing w:before="0" w:after="0"/>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Business%20trip%20itinerary%20with%20meeting%20schedu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4C2"/>
    <w:rsid w:val="00F01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DB8FC144844FF38CACE88B5EF80B3F">
    <w:name w:val="6CDB8FC144844FF38CACE88B5EF80B3F"/>
  </w:style>
  <w:style w:type="paragraph" w:customStyle="1" w:styleId="E58C357B7CC74379980DCD63930D4F94">
    <w:name w:val="E58C357B7CC74379980DCD63930D4F94"/>
  </w:style>
  <w:style w:type="paragraph" w:customStyle="1" w:styleId="DC37E93CC2D7434D8331CD56D996C83B">
    <w:name w:val="DC37E93CC2D7434D8331CD56D996C83B"/>
  </w:style>
  <w:style w:type="paragraph" w:customStyle="1" w:styleId="7F97C254D4B54A3BA3DB1E166AB8D0D5">
    <w:name w:val="7F97C254D4B54A3BA3DB1E166AB8D0D5"/>
  </w:style>
  <w:style w:type="paragraph" w:customStyle="1" w:styleId="C09C73F26DB44D41A0CDD8791B340716">
    <w:name w:val="C09C73F26DB44D41A0CDD8791B340716"/>
  </w:style>
  <w:style w:type="paragraph" w:customStyle="1" w:styleId="0093D63F14544B3E9EA4F9C57F990420">
    <w:name w:val="0093D63F14544B3E9EA4F9C57F990420"/>
  </w:style>
  <w:style w:type="paragraph" w:customStyle="1" w:styleId="8F5CA77B70D2491087439586451C2C91">
    <w:name w:val="8F5CA77B70D2491087439586451C2C91"/>
  </w:style>
  <w:style w:type="paragraph" w:customStyle="1" w:styleId="84CA5000D3AF4C6A8827A17A2C2072AD">
    <w:name w:val="84CA5000D3AF4C6A8827A17A2C2072AD"/>
  </w:style>
  <w:style w:type="paragraph" w:customStyle="1" w:styleId="6E72068742494C0EBE3AF689922C6657">
    <w:name w:val="6E72068742494C0EBE3AF689922C6657"/>
  </w:style>
  <w:style w:type="paragraph" w:customStyle="1" w:styleId="38C5F2E0B897457D88C6F0127D99DE50">
    <w:name w:val="38C5F2E0B897457D88C6F0127D99DE50"/>
  </w:style>
  <w:style w:type="paragraph" w:customStyle="1" w:styleId="3E77117154FD4FC081EBAF719BF52778">
    <w:name w:val="3E77117154FD4FC081EBAF719BF52778"/>
  </w:style>
  <w:style w:type="paragraph" w:customStyle="1" w:styleId="D015B8CD06CC483FAB58FF96CA1BE97D">
    <w:name w:val="D015B8CD06CC483FAB58FF96CA1BE97D"/>
  </w:style>
  <w:style w:type="paragraph" w:customStyle="1" w:styleId="D32EBD177FBD4903A9BD0388863AB38B">
    <w:name w:val="D32EBD177FBD4903A9BD0388863AB38B"/>
  </w:style>
  <w:style w:type="paragraph" w:customStyle="1" w:styleId="261CEB0859DF48DD9FB64C85A2392C45">
    <w:name w:val="261CEB0859DF48DD9FB64C85A2392C45"/>
  </w:style>
  <w:style w:type="paragraph" w:customStyle="1" w:styleId="C4865F85A68C4DB6B48BA6C193105638">
    <w:name w:val="C4865F85A68C4DB6B48BA6C193105638"/>
  </w:style>
  <w:style w:type="paragraph" w:customStyle="1" w:styleId="616E4130A9C04143B428D91D47A91873">
    <w:name w:val="616E4130A9C04143B428D91D47A91873"/>
  </w:style>
  <w:style w:type="paragraph" w:customStyle="1" w:styleId="9A9028CC78A94C88844560B7B04EE56F">
    <w:name w:val="9A9028CC78A94C88844560B7B04EE56F"/>
  </w:style>
  <w:style w:type="paragraph" w:customStyle="1" w:styleId="7C268374F3264848B4D0411BE229C408">
    <w:name w:val="7C268374F3264848B4D0411BE229C408"/>
  </w:style>
  <w:style w:type="paragraph" w:customStyle="1" w:styleId="EBB2FB4D45064DD1BD138DCC36A76068">
    <w:name w:val="EBB2FB4D45064DD1BD138DCC36A76068"/>
  </w:style>
  <w:style w:type="paragraph" w:customStyle="1" w:styleId="3F78D2A93FBA4B67B7C0BE4C88E1FB48">
    <w:name w:val="3F78D2A93FBA4B67B7C0BE4C88E1FB48"/>
  </w:style>
  <w:style w:type="paragraph" w:customStyle="1" w:styleId="E4851A6E560943A5983BA27CA7A60788">
    <w:name w:val="E4851A6E560943A5983BA27CA7A60788"/>
  </w:style>
  <w:style w:type="paragraph" w:customStyle="1" w:styleId="65F8C76E0CFB47269CA78F781F571127">
    <w:name w:val="65F8C76E0CFB47269CA78F781F571127"/>
  </w:style>
  <w:style w:type="paragraph" w:customStyle="1" w:styleId="9E9E3A683DBC4DB49F107E6E1E493AD5">
    <w:name w:val="9E9E3A683DBC4DB49F107E6E1E493AD5"/>
  </w:style>
  <w:style w:type="paragraph" w:customStyle="1" w:styleId="FC7BD451BD33477F8983E6905EBCD829">
    <w:name w:val="FC7BD451BD33477F8983E6905EBCD829"/>
  </w:style>
  <w:style w:type="paragraph" w:customStyle="1" w:styleId="7FB737AE3DA94398B5466A778B9C5B59">
    <w:name w:val="7FB737AE3DA94398B5466A778B9C5B59"/>
  </w:style>
  <w:style w:type="paragraph" w:customStyle="1" w:styleId="ED23915F681F49029A5A5A85B4E62AB5">
    <w:name w:val="ED23915F681F49029A5A5A85B4E62AB5"/>
  </w:style>
  <w:style w:type="paragraph" w:customStyle="1" w:styleId="0FFFB1C6ABCD4A63803C33783A14186E">
    <w:name w:val="0FFFB1C6ABCD4A63803C33783A14186E"/>
  </w:style>
  <w:style w:type="paragraph" w:customStyle="1" w:styleId="62E43B06B59D45DF93BE72743D06626C">
    <w:name w:val="62E43B06B59D45DF93BE72743D06626C"/>
  </w:style>
  <w:style w:type="paragraph" w:customStyle="1" w:styleId="99FC2A075B7545D4971E6C26A9D36BC4">
    <w:name w:val="99FC2A075B7545D4971E6C26A9D36BC4"/>
  </w:style>
  <w:style w:type="paragraph" w:customStyle="1" w:styleId="B6F54138917D47AB9498C3DAEB896554">
    <w:name w:val="B6F54138917D47AB9498C3DAEB896554"/>
  </w:style>
  <w:style w:type="paragraph" w:customStyle="1" w:styleId="F211214ADF0E4DBD9570A80DA1F0691A">
    <w:name w:val="F211214ADF0E4DBD9570A80DA1F0691A"/>
  </w:style>
  <w:style w:type="paragraph" w:customStyle="1" w:styleId="634AF45F9DE444289FD0530B0544BAA5">
    <w:name w:val="634AF45F9DE444289FD0530B0544BAA5"/>
  </w:style>
  <w:style w:type="paragraph" w:customStyle="1" w:styleId="14781E651B2540C5926B330A1C7617CE">
    <w:name w:val="14781E651B2540C5926B330A1C7617CE"/>
  </w:style>
  <w:style w:type="paragraph" w:customStyle="1" w:styleId="8B909B94D84B40BBA459B6EE53B1F02D">
    <w:name w:val="8B909B94D84B40BBA459B6EE53B1F02D"/>
  </w:style>
  <w:style w:type="paragraph" w:customStyle="1" w:styleId="2998BC77F2EA44E6B55BD2AA8D3743EC">
    <w:name w:val="2998BC77F2EA44E6B55BD2AA8D3743EC"/>
  </w:style>
  <w:style w:type="paragraph" w:customStyle="1" w:styleId="9451C4EBD1D74371BE8C5E05898CE342">
    <w:name w:val="9451C4EBD1D74371BE8C5E05898CE342"/>
  </w:style>
  <w:style w:type="paragraph" w:customStyle="1" w:styleId="74DCA2FCA03E41D7AAFA3AC03C927158">
    <w:name w:val="74DCA2FCA03E41D7AAFA3AC03C927158"/>
  </w:style>
  <w:style w:type="paragraph" w:customStyle="1" w:styleId="759155283B0A4E72A8737D3869995C0D">
    <w:name w:val="759155283B0A4E72A8737D3869995C0D"/>
  </w:style>
  <w:style w:type="paragraph" w:customStyle="1" w:styleId="CDFAA25222B24701A643F46F3C0B0086">
    <w:name w:val="CDFAA25222B24701A643F46F3C0B0086"/>
  </w:style>
  <w:style w:type="paragraph" w:customStyle="1" w:styleId="D7A27F49833F49F9AEAA91A8070926A0">
    <w:name w:val="D7A27F49833F49F9AEAA91A8070926A0"/>
  </w:style>
  <w:style w:type="paragraph" w:customStyle="1" w:styleId="D0353DF625EE49B6AC8D81C5AA2C4A2E">
    <w:name w:val="D0353DF625EE49B6AC8D81C5AA2C4A2E"/>
  </w:style>
  <w:style w:type="paragraph" w:customStyle="1" w:styleId="B66000F45FCC4AC29147E8ECB01638E8">
    <w:name w:val="B66000F45FCC4AC29147E8ECB01638E8"/>
  </w:style>
  <w:style w:type="paragraph" w:customStyle="1" w:styleId="5626C2C3F60D49D392FFA0C707BA246C">
    <w:name w:val="5626C2C3F60D49D392FFA0C707BA246C"/>
  </w:style>
  <w:style w:type="paragraph" w:customStyle="1" w:styleId="DDB9F233BD3648959357DB812D49027A">
    <w:name w:val="DDB9F233BD3648959357DB812D49027A"/>
  </w:style>
  <w:style w:type="paragraph" w:customStyle="1" w:styleId="CF97D2F67E274BA6B8270DFDC534618B">
    <w:name w:val="CF97D2F67E274BA6B8270DFDC534618B"/>
  </w:style>
  <w:style w:type="paragraph" w:customStyle="1" w:styleId="C96FB3BBBB0442A1B360FAEEFEFD809B">
    <w:name w:val="C96FB3BBBB0442A1B360FAEEFEFD809B"/>
  </w:style>
  <w:style w:type="paragraph" w:customStyle="1" w:styleId="76D48796FD4F443C9B42923D370EAA97">
    <w:name w:val="76D48796FD4F443C9B42923D370EAA97"/>
  </w:style>
  <w:style w:type="paragraph" w:customStyle="1" w:styleId="9C47E06EBF87407EB0E8076ABE766F38">
    <w:name w:val="9C47E06EBF87407EB0E8076ABE766F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F2F5064-1345-470E-9511-8B5E6C698A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trip itinerary with meeting schedule.dotx</Template>
  <TotalTime>8</TotalTime>
  <Pages>1</Pages>
  <Words>112</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keywords/>
  <cp:lastModifiedBy>Kyle Tippett</cp:lastModifiedBy>
  <cp:revision>1</cp:revision>
  <cp:lastPrinted>2003-07-10T16:26:00Z</cp:lastPrinted>
  <dcterms:created xsi:type="dcterms:W3CDTF">2017-04-05T16:58:00Z</dcterms:created>
  <dcterms:modified xsi:type="dcterms:W3CDTF">2017-04-05T17:07:00Z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TC060883621033</vt:lpwstr>
  </property>
</Properties>
</file>